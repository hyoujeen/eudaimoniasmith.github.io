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ED9DC" w14:textId="77777777" w:rsidR="00B6727B" w:rsidRDefault="00B6727B" w:rsidP="00B6727B">
      <w:pPr>
        <w:rPr>
          <w:sz w:val="44"/>
        </w:rPr>
      </w:pPr>
      <w:r w:rsidRPr="00942AF3">
        <w:rPr>
          <w:i/>
          <w:sz w:val="44"/>
        </w:rPr>
        <w:t>EUDAIMONIA</w:t>
      </w:r>
      <w:r>
        <w:rPr>
          <w:sz w:val="44"/>
        </w:rPr>
        <w:t xml:space="preserve"> at Smith</w:t>
      </w:r>
      <w:r>
        <w:rPr>
          <w:noProof/>
          <w:sz w:val="44"/>
        </w:rPr>
        <w:drawing>
          <wp:inline distT="0" distB="0" distL="0" distR="0" wp14:anchorId="115CE37B" wp14:editId="338F8F6B">
            <wp:extent cx="561975" cy="4558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ymmetric-fractal-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57" cy="4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B36C" w14:textId="77777777" w:rsidR="00B6727B" w:rsidRDefault="008920F9" w:rsidP="00B6727B">
      <w:pPr>
        <w:rPr>
          <w:sz w:val="44"/>
        </w:rPr>
      </w:pPr>
      <w:r>
        <w:rPr>
          <w:noProof/>
          <w:sz w:val="44"/>
        </w:rPr>
        <w:pict w14:anchorId="257DDC61">
          <v:rect id="_x0000_i1025" alt="" style="width:439.2pt;height:.05pt;mso-width-percent:0;mso-height-percent:0;mso-width-percent:0;mso-height-percent:0" o:hralign="center" o:hrstd="t" o:hr="t" fillcolor="#a0a0a0" stroked="f"/>
        </w:pict>
      </w:r>
    </w:p>
    <w:p w14:paraId="1F8822A8" w14:textId="77777777" w:rsidR="00B6727B" w:rsidRDefault="00B6727B" w:rsidP="00B6727B">
      <w:pPr>
        <w:rPr>
          <w:sz w:val="44"/>
        </w:rPr>
      </w:pPr>
    </w:p>
    <w:p w14:paraId="44A65A80" w14:textId="77777777" w:rsidR="00942AF3" w:rsidRDefault="00942AF3" w:rsidP="00942AF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TITLE (Constantia, 26 Pt, Centered)</w:t>
      </w:r>
    </w:p>
    <w:p w14:paraId="3CEAC7AD" w14:textId="77777777" w:rsidR="00942AF3" w:rsidRDefault="00942AF3" w:rsidP="00942AF3">
      <w:pPr>
        <w:jc w:val="center"/>
        <w:rPr>
          <w:b/>
          <w:sz w:val="36"/>
          <w:szCs w:val="36"/>
        </w:rPr>
      </w:pPr>
      <w:r w:rsidRPr="00942AF3">
        <w:rPr>
          <w:b/>
          <w:sz w:val="36"/>
          <w:szCs w:val="36"/>
        </w:rPr>
        <w:t xml:space="preserve">SUBTITLE (Constantia, </w:t>
      </w:r>
      <w:r>
        <w:rPr>
          <w:b/>
          <w:sz w:val="36"/>
          <w:szCs w:val="36"/>
        </w:rPr>
        <w:t xml:space="preserve">18 Pt, </w:t>
      </w:r>
      <w:r w:rsidRPr="00942AF3">
        <w:rPr>
          <w:b/>
          <w:sz w:val="36"/>
          <w:szCs w:val="36"/>
        </w:rPr>
        <w:t>Centered)</w:t>
      </w:r>
    </w:p>
    <w:p w14:paraId="15FB1643" w14:textId="77777777" w:rsidR="00942AF3" w:rsidRDefault="00942AF3" w:rsidP="00942AF3">
      <w:pPr>
        <w:jc w:val="center"/>
        <w:rPr>
          <w:b/>
          <w:sz w:val="36"/>
          <w:szCs w:val="36"/>
        </w:rPr>
      </w:pPr>
    </w:p>
    <w:p w14:paraId="07253069" w14:textId="77777777" w:rsidR="00942AF3" w:rsidRDefault="00942AF3" w:rsidP="00942AF3">
      <w:pPr>
        <w:rPr>
          <w:sz w:val="28"/>
          <w:szCs w:val="28"/>
        </w:rPr>
      </w:pPr>
    </w:p>
    <w:p w14:paraId="0AD62201" w14:textId="77777777" w:rsidR="00E2340E" w:rsidRPr="00942AF3" w:rsidRDefault="00E2340E" w:rsidP="00942AF3">
      <w:pPr>
        <w:rPr>
          <w:sz w:val="22"/>
          <w:szCs w:val="28"/>
        </w:rPr>
      </w:pPr>
    </w:p>
    <w:p w14:paraId="38BEE0E5" w14:textId="77777777" w:rsidR="00942AF3" w:rsidRPr="00942AF3" w:rsidRDefault="00942AF3" w:rsidP="00942AF3">
      <w:pPr>
        <w:rPr>
          <w:sz w:val="22"/>
          <w:szCs w:val="28"/>
        </w:rPr>
      </w:pPr>
      <w:r w:rsidRPr="00942AF3">
        <w:rPr>
          <w:sz w:val="22"/>
          <w:szCs w:val="28"/>
        </w:rPr>
        <w:t>Department(s)</w:t>
      </w:r>
      <w:r>
        <w:rPr>
          <w:sz w:val="22"/>
          <w:szCs w:val="28"/>
        </w:rPr>
        <w:t xml:space="preserve"> (Constantia, 11</w:t>
      </w:r>
      <w:r w:rsidRPr="00942AF3">
        <w:rPr>
          <w:sz w:val="22"/>
          <w:szCs w:val="28"/>
        </w:rPr>
        <w:t xml:space="preserve"> Pt, Align Left)</w:t>
      </w:r>
    </w:p>
    <w:p w14:paraId="0DC6863D" w14:textId="77777777" w:rsidR="00942AF3" w:rsidRDefault="00942AF3" w:rsidP="00942AF3">
      <w:pPr>
        <w:rPr>
          <w:szCs w:val="28"/>
        </w:rPr>
      </w:pPr>
    </w:p>
    <w:p w14:paraId="14188BDC" w14:textId="77777777" w:rsidR="00942AF3" w:rsidRDefault="00942AF3" w:rsidP="00942AF3">
      <w:pPr>
        <w:ind w:firstLine="720"/>
        <w:rPr>
          <w:szCs w:val="28"/>
        </w:rPr>
      </w:pPr>
      <w:r>
        <w:rPr>
          <w:b/>
          <w:szCs w:val="28"/>
        </w:rPr>
        <w:t>Abstract:</w:t>
      </w:r>
      <w:r>
        <w:rPr>
          <w:szCs w:val="28"/>
        </w:rPr>
        <w:t xml:space="preserve"> (Constantia, 12 Pt, 0.5 inch indent)</w:t>
      </w:r>
    </w:p>
    <w:p w14:paraId="0CBA2528" w14:textId="77777777" w:rsidR="00942AF3" w:rsidRDefault="00942AF3" w:rsidP="00942AF3">
      <w:pPr>
        <w:ind w:firstLine="1728"/>
        <w:rPr>
          <w:szCs w:val="28"/>
        </w:rPr>
      </w:pPr>
    </w:p>
    <w:p w14:paraId="5C3025C7" w14:textId="77777777" w:rsidR="00942AF3" w:rsidRDefault="00942AF3" w:rsidP="00942AF3">
      <w:pPr>
        <w:ind w:firstLine="1728"/>
        <w:rPr>
          <w:szCs w:val="28"/>
        </w:rPr>
      </w:pPr>
    </w:p>
    <w:p w14:paraId="3E26309D" w14:textId="77777777" w:rsidR="00942AF3" w:rsidRDefault="00942AF3" w:rsidP="00942AF3">
      <w:pPr>
        <w:ind w:firstLine="1728"/>
        <w:rPr>
          <w:szCs w:val="28"/>
        </w:rPr>
      </w:pPr>
    </w:p>
    <w:p w14:paraId="5A23D166" w14:textId="77777777" w:rsidR="00942AF3" w:rsidRDefault="00942AF3" w:rsidP="00942AF3">
      <w:pPr>
        <w:ind w:firstLine="1728"/>
        <w:rPr>
          <w:szCs w:val="28"/>
        </w:rPr>
      </w:pPr>
    </w:p>
    <w:p w14:paraId="2B251225" w14:textId="77777777" w:rsidR="00942AF3" w:rsidRDefault="00942AF3" w:rsidP="00942AF3">
      <w:pPr>
        <w:ind w:firstLine="1728"/>
        <w:rPr>
          <w:szCs w:val="28"/>
        </w:rPr>
      </w:pPr>
    </w:p>
    <w:p w14:paraId="4835D1FC" w14:textId="77777777" w:rsidR="00942AF3" w:rsidRDefault="00942AF3" w:rsidP="00942AF3">
      <w:pPr>
        <w:ind w:firstLine="1728"/>
        <w:rPr>
          <w:szCs w:val="28"/>
        </w:rPr>
      </w:pPr>
    </w:p>
    <w:p w14:paraId="53C58165" w14:textId="77777777" w:rsidR="00942AF3" w:rsidRDefault="00942AF3" w:rsidP="00942AF3">
      <w:pPr>
        <w:ind w:firstLine="1728"/>
        <w:rPr>
          <w:szCs w:val="28"/>
        </w:rPr>
      </w:pPr>
    </w:p>
    <w:p w14:paraId="5B01D928" w14:textId="77777777" w:rsidR="00942AF3" w:rsidRDefault="00942AF3" w:rsidP="00942AF3">
      <w:pPr>
        <w:ind w:firstLine="1728"/>
        <w:rPr>
          <w:szCs w:val="28"/>
        </w:rPr>
      </w:pPr>
    </w:p>
    <w:p w14:paraId="70F4A8B9" w14:textId="77777777" w:rsidR="00942AF3" w:rsidRDefault="00942AF3" w:rsidP="00942AF3">
      <w:pPr>
        <w:ind w:firstLine="1728"/>
        <w:rPr>
          <w:szCs w:val="28"/>
        </w:rPr>
      </w:pPr>
    </w:p>
    <w:p w14:paraId="74F9AF33" w14:textId="77777777" w:rsidR="00942AF3" w:rsidRDefault="00942AF3" w:rsidP="00942AF3">
      <w:pPr>
        <w:ind w:firstLine="1728"/>
        <w:rPr>
          <w:szCs w:val="28"/>
        </w:rPr>
      </w:pPr>
    </w:p>
    <w:p w14:paraId="29C32A3F" w14:textId="77777777" w:rsidR="00942AF3" w:rsidRDefault="00942AF3" w:rsidP="00942AF3">
      <w:pPr>
        <w:ind w:firstLine="1728"/>
        <w:rPr>
          <w:szCs w:val="28"/>
        </w:rPr>
      </w:pPr>
    </w:p>
    <w:p w14:paraId="3F3869F6" w14:textId="77777777" w:rsidR="00942AF3" w:rsidRDefault="00942AF3" w:rsidP="00942AF3">
      <w:pPr>
        <w:ind w:firstLine="1728"/>
        <w:rPr>
          <w:szCs w:val="28"/>
        </w:rPr>
      </w:pPr>
    </w:p>
    <w:p w14:paraId="7245C93F" w14:textId="77777777" w:rsidR="00942AF3" w:rsidRDefault="00942AF3" w:rsidP="00942AF3">
      <w:pPr>
        <w:ind w:firstLine="1728"/>
        <w:rPr>
          <w:szCs w:val="28"/>
        </w:rPr>
      </w:pPr>
    </w:p>
    <w:p w14:paraId="7A466FA4" w14:textId="77777777" w:rsidR="00942AF3" w:rsidRDefault="00942AF3" w:rsidP="00942AF3">
      <w:pPr>
        <w:ind w:firstLine="1728"/>
        <w:rPr>
          <w:szCs w:val="28"/>
        </w:rPr>
      </w:pPr>
    </w:p>
    <w:p w14:paraId="7B35ED39" w14:textId="77777777" w:rsidR="00942AF3" w:rsidRDefault="00942AF3" w:rsidP="00942AF3">
      <w:pPr>
        <w:rPr>
          <w:szCs w:val="28"/>
        </w:rPr>
      </w:pPr>
      <w:r>
        <w:rPr>
          <w:b/>
          <w:szCs w:val="28"/>
        </w:rPr>
        <w:t xml:space="preserve">Keywords: </w:t>
      </w:r>
      <w:r>
        <w:rPr>
          <w:szCs w:val="28"/>
        </w:rPr>
        <w:t>Behavioral economics, Cost-benefit analysis, Utilitarianism, Functionalism, Keyword, Keyword (Constantia, 12 Pt)</w:t>
      </w:r>
    </w:p>
    <w:p w14:paraId="5EDA8D48" w14:textId="77777777" w:rsidR="00C96332" w:rsidRDefault="00C96332" w:rsidP="00942AF3">
      <w:pPr>
        <w:rPr>
          <w:szCs w:val="28"/>
        </w:rPr>
      </w:pPr>
    </w:p>
    <w:p w14:paraId="016ADA74" w14:textId="77777777" w:rsidR="00C96332" w:rsidRDefault="00C96332" w:rsidP="00942AF3">
      <w:pPr>
        <w:rPr>
          <w:szCs w:val="28"/>
        </w:rPr>
      </w:pPr>
    </w:p>
    <w:p w14:paraId="7B4B38B4" w14:textId="77777777" w:rsidR="00C96332" w:rsidRDefault="00C96332" w:rsidP="00942AF3">
      <w:pPr>
        <w:rPr>
          <w:szCs w:val="28"/>
        </w:rPr>
      </w:pPr>
    </w:p>
    <w:p w14:paraId="0FCB43D0" w14:textId="77777777" w:rsidR="00C96332" w:rsidRDefault="00C96332" w:rsidP="00942AF3">
      <w:pPr>
        <w:rPr>
          <w:szCs w:val="28"/>
        </w:rPr>
      </w:pPr>
    </w:p>
    <w:p w14:paraId="03F5294E" w14:textId="77777777" w:rsidR="00C96332" w:rsidRDefault="00C96332" w:rsidP="00942AF3">
      <w:pPr>
        <w:rPr>
          <w:szCs w:val="28"/>
        </w:rPr>
      </w:pPr>
    </w:p>
    <w:p w14:paraId="6F3E454A" w14:textId="77777777" w:rsidR="00C96332" w:rsidRDefault="00C96332" w:rsidP="00942AF3">
      <w:pPr>
        <w:rPr>
          <w:szCs w:val="28"/>
        </w:rPr>
      </w:pPr>
    </w:p>
    <w:p w14:paraId="42F50B50" w14:textId="77777777" w:rsidR="00C96332" w:rsidRDefault="00C96332" w:rsidP="00942AF3">
      <w:pPr>
        <w:rPr>
          <w:szCs w:val="28"/>
        </w:rPr>
      </w:pPr>
    </w:p>
    <w:p w14:paraId="4DBFD766" w14:textId="77777777" w:rsidR="00C96332" w:rsidRDefault="00C96332" w:rsidP="00942AF3">
      <w:pPr>
        <w:rPr>
          <w:szCs w:val="28"/>
        </w:rPr>
      </w:pPr>
    </w:p>
    <w:p w14:paraId="53B74E01" w14:textId="77777777" w:rsidR="00C96332" w:rsidRDefault="00C96332" w:rsidP="00942AF3">
      <w:pPr>
        <w:rPr>
          <w:szCs w:val="28"/>
        </w:rPr>
      </w:pPr>
    </w:p>
    <w:p w14:paraId="3A38500F" w14:textId="77777777" w:rsidR="00C96332" w:rsidRDefault="00C96332" w:rsidP="00942AF3">
      <w:pPr>
        <w:rPr>
          <w:szCs w:val="28"/>
        </w:rPr>
      </w:pPr>
    </w:p>
    <w:p w14:paraId="1D64252B" w14:textId="77777777" w:rsidR="00C96332" w:rsidRDefault="00C96332" w:rsidP="00942AF3">
      <w:pPr>
        <w:rPr>
          <w:szCs w:val="28"/>
        </w:rPr>
      </w:pPr>
    </w:p>
    <w:p w14:paraId="25F2B4AB" w14:textId="77777777" w:rsidR="00C96332" w:rsidRDefault="00C96332" w:rsidP="00C96332">
      <w:pPr>
        <w:rPr>
          <w:b/>
          <w:sz w:val="40"/>
          <w:szCs w:val="52"/>
        </w:rPr>
      </w:pPr>
      <w:r>
        <w:rPr>
          <w:b/>
          <w:sz w:val="40"/>
          <w:szCs w:val="52"/>
        </w:rPr>
        <w:lastRenderedPageBreak/>
        <w:t>Heading</w:t>
      </w:r>
      <w:r w:rsidRPr="00C96332">
        <w:rPr>
          <w:b/>
          <w:sz w:val="40"/>
          <w:szCs w:val="52"/>
        </w:rPr>
        <w:t xml:space="preserve"> (Constantia, </w:t>
      </w:r>
      <w:r>
        <w:rPr>
          <w:b/>
          <w:sz w:val="40"/>
          <w:szCs w:val="52"/>
        </w:rPr>
        <w:t>20</w:t>
      </w:r>
      <w:r w:rsidRPr="00C96332">
        <w:rPr>
          <w:b/>
          <w:sz w:val="40"/>
          <w:szCs w:val="52"/>
        </w:rPr>
        <w:t xml:space="preserve"> Pt, </w:t>
      </w:r>
      <w:proofErr w:type="spellStart"/>
      <w:r>
        <w:rPr>
          <w:b/>
          <w:sz w:val="40"/>
          <w:szCs w:val="52"/>
        </w:rPr>
        <w:t>AlignLeft</w:t>
      </w:r>
      <w:proofErr w:type="spellEnd"/>
      <w:r w:rsidRPr="00C96332">
        <w:rPr>
          <w:b/>
          <w:sz w:val="40"/>
          <w:szCs w:val="52"/>
        </w:rPr>
        <w:t>)</w:t>
      </w:r>
    </w:p>
    <w:p w14:paraId="6B09D9FD" w14:textId="77777777" w:rsidR="00C96332" w:rsidRDefault="00C96332" w:rsidP="00C96332">
      <w:pPr>
        <w:rPr>
          <w:b/>
          <w:sz w:val="32"/>
          <w:szCs w:val="32"/>
        </w:rPr>
      </w:pPr>
    </w:p>
    <w:p w14:paraId="73FC9EE4" w14:textId="77777777" w:rsidR="00C96332" w:rsidRDefault="00C96332" w:rsidP="00C96332">
      <w:pPr>
        <w:rPr>
          <w:b/>
          <w:sz w:val="32"/>
          <w:szCs w:val="32"/>
        </w:rPr>
      </w:pPr>
      <w:r w:rsidRPr="00C96332">
        <w:rPr>
          <w:b/>
          <w:sz w:val="32"/>
          <w:szCs w:val="32"/>
        </w:rPr>
        <w:t>Subhead</w:t>
      </w:r>
      <w:r>
        <w:rPr>
          <w:b/>
          <w:sz w:val="32"/>
          <w:szCs w:val="32"/>
        </w:rPr>
        <w:t xml:space="preserve">ing 1 (Constantia, 16 Pt, </w:t>
      </w:r>
      <w:proofErr w:type="spellStart"/>
      <w:r>
        <w:rPr>
          <w:b/>
          <w:sz w:val="32"/>
          <w:szCs w:val="32"/>
        </w:rPr>
        <w:t>Align</w:t>
      </w:r>
      <w:r w:rsidRPr="00C96332">
        <w:rPr>
          <w:b/>
          <w:sz w:val="32"/>
          <w:szCs w:val="32"/>
        </w:rPr>
        <w:t>Left</w:t>
      </w:r>
      <w:proofErr w:type="spellEnd"/>
      <w:r w:rsidRPr="00C96332">
        <w:rPr>
          <w:b/>
          <w:sz w:val="32"/>
          <w:szCs w:val="32"/>
        </w:rPr>
        <w:t>)</w:t>
      </w:r>
    </w:p>
    <w:p w14:paraId="3D6884E4" w14:textId="77777777" w:rsidR="00C96332" w:rsidRDefault="00C96332" w:rsidP="00C96332">
      <w:pPr>
        <w:rPr>
          <w:b/>
          <w:sz w:val="28"/>
          <w:szCs w:val="28"/>
        </w:rPr>
      </w:pPr>
    </w:p>
    <w:p w14:paraId="6DBF069A" w14:textId="77777777" w:rsidR="00C96332" w:rsidRDefault="00C96332" w:rsidP="00C96332">
      <w:pPr>
        <w:rPr>
          <w:b/>
          <w:sz w:val="28"/>
          <w:szCs w:val="28"/>
        </w:rPr>
      </w:pPr>
      <w:r w:rsidRPr="00C96332">
        <w:rPr>
          <w:b/>
          <w:sz w:val="28"/>
          <w:szCs w:val="28"/>
        </w:rPr>
        <w:t xml:space="preserve">Subheading 2 (Constantia, 14 Pt, </w:t>
      </w:r>
      <w:proofErr w:type="spellStart"/>
      <w:r w:rsidRPr="00C96332">
        <w:rPr>
          <w:b/>
          <w:sz w:val="28"/>
          <w:szCs w:val="28"/>
        </w:rPr>
        <w:t>AlignLeft</w:t>
      </w:r>
      <w:proofErr w:type="spellEnd"/>
      <w:r w:rsidRPr="00C96332">
        <w:rPr>
          <w:b/>
          <w:sz w:val="28"/>
          <w:szCs w:val="28"/>
        </w:rPr>
        <w:t>)</w:t>
      </w:r>
    </w:p>
    <w:p w14:paraId="546D31BD" w14:textId="77777777" w:rsidR="00C96332" w:rsidRDefault="00C96332" w:rsidP="00C96332">
      <w:pPr>
        <w:rPr>
          <w:rFonts w:ascii="Times New Roman" w:hAnsi="Times New Roman" w:cs="Times New Roman"/>
          <w:b/>
        </w:rPr>
      </w:pPr>
    </w:p>
    <w:p w14:paraId="7C19F9CC" w14:textId="77777777" w:rsidR="00C96332" w:rsidRPr="00C96332" w:rsidRDefault="00C96332" w:rsidP="00C96332">
      <w:pPr>
        <w:rPr>
          <w:rFonts w:ascii="Times New Roman" w:hAnsi="Times New Roman" w:cs="Times New Roman"/>
        </w:rPr>
      </w:pPr>
      <w:r w:rsidRPr="00C96332">
        <w:rPr>
          <w:rFonts w:ascii="Times New Roman" w:hAnsi="Times New Roman" w:cs="Times New Roman"/>
        </w:rPr>
        <w:t xml:space="preserve">Body of main text should be Times New Roman font of 12 Pt, Justified and single-spaced. </w:t>
      </w:r>
    </w:p>
    <w:p w14:paraId="0B90F4A8" w14:textId="77777777" w:rsidR="00C96332" w:rsidRPr="00C96332" w:rsidRDefault="00C96332" w:rsidP="00942AF3">
      <w:pPr>
        <w:rPr>
          <w:rFonts w:ascii="Times New Roman" w:hAnsi="Times New Roman" w:cs="Times New Roman"/>
          <w:szCs w:val="28"/>
        </w:rPr>
      </w:pPr>
      <w:r w:rsidRPr="00C96332">
        <w:rPr>
          <w:rFonts w:ascii="Times New Roman" w:hAnsi="Times New Roman" w:cs="Times New Roman"/>
          <w:szCs w:val="28"/>
        </w:rPr>
        <w:t>Each new paragraph need not be indicated by indentation.  There should be 10 Pt spacing between paragraphs.</w:t>
      </w:r>
    </w:p>
    <w:p w14:paraId="53069A16" w14:textId="77777777" w:rsidR="00C96332" w:rsidRPr="00C96332" w:rsidRDefault="00C96332" w:rsidP="00942AF3">
      <w:pPr>
        <w:rPr>
          <w:rFonts w:ascii="Times New Roman" w:hAnsi="Times New Roman" w:cs="Times New Roman"/>
          <w:szCs w:val="28"/>
        </w:rPr>
      </w:pPr>
      <w:r w:rsidRPr="00C96332">
        <w:rPr>
          <w:rFonts w:ascii="Times New Roman" w:hAnsi="Times New Roman" w:cs="Times New Roman"/>
          <w:szCs w:val="28"/>
        </w:rPr>
        <w:t>In-text citations should follow APA standards.</w:t>
      </w:r>
    </w:p>
    <w:p w14:paraId="3F521BA7" w14:textId="77777777" w:rsidR="00C96332" w:rsidRDefault="00C96332" w:rsidP="00942AF3">
      <w:pPr>
        <w:rPr>
          <w:szCs w:val="28"/>
        </w:rPr>
      </w:pPr>
    </w:p>
    <w:p w14:paraId="4BFBB174" w14:textId="77777777" w:rsidR="00C96332" w:rsidRDefault="00C96332" w:rsidP="00C96332">
      <w:pPr>
        <w:ind w:left="720"/>
        <w:rPr>
          <w:rFonts w:ascii="Times New Roman" w:hAnsi="Times New Roman" w:cs="Times New Roman"/>
          <w:i/>
          <w:szCs w:val="28"/>
        </w:rPr>
      </w:pPr>
      <w:r w:rsidRPr="00C96332">
        <w:rPr>
          <w:rFonts w:ascii="Times New Roman" w:hAnsi="Times New Roman" w:cs="Times New Roman"/>
          <w:i/>
          <w:szCs w:val="28"/>
        </w:rPr>
        <w:t>Direct quotations/excerpts should be formatted as such with in-text APA citations (</w:t>
      </w:r>
      <w:r>
        <w:rPr>
          <w:rFonts w:ascii="Times New Roman" w:hAnsi="Times New Roman" w:cs="Times New Roman"/>
          <w:i/>
          <w:szCs w:val="28"/>
        </w:rPr>
        <w:t>Times New Roman, 12 Pt, Italicized, single-spaced).</w:t>
      </w:r>
    </w:p>
    <w:p w14:paraId="11D39C8A" w14:textId="77777777" w:rsidR="00C96332" w:rsidRDefault="00C96332" w:rsidP="00C96332">
      <w:pPr>
        <w:ind w:left="720"/>
        <w:rPr>
          <w:rFonts w:ascii="Times New Roman" w:hAnsi="Times New Roman" w:cs="Times New Roman"/>
          <w:i/>
          <w:szCs w:val="28"/>
        </w:rPr>
      </w:pPr>
    </w:p>
    <w:p w14:paraId="7E291519" w14:textId="77777777" w:rsidR="00C96332" w:rsidRDefault="00C96332" w:rsidP="00C9633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Lists should be formatted as follows:</w:t>
      </w:r>
    </w:p>
    <w:p w14:paraId="091B5E6A" w14:textId="77777777" w:rsidR="00C96332" w:rsidRDefault="00C96332" w:rsidP="00C96332">
      <w:pPr>
        <w:rPr>
          <w:rFonts w:ascii="Times New Roman" w:hAnsi="Times New Roman" w:cs="Times New Roman"/>
          <w:szCs w:val="28"/>
        </w:rPr>
      </w:pPr>
    </w:p>
    <w:p w14:paraId="7A01C592" w14:textId="77777777" w:rsidR="00C96332" w:rsidRDefault="00C96332" w:rsidP="00C96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Item 1</w:t>
      </w:r>
    </w:p>
    <w:p w14:paraId="310573AB" w14:textId="77777777" w:rsidR="00C96332" w:rsidRDefault="00C96332" w:rsidP="00C96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Item 2</w:t>
      </w:r>
    </w:p>
    <w:p w14:paraId="393323E4" w14:textId="77777777" w:rsidR="00C96332" w:rsidRPr="00C96332" w:rsidRDefault="00C96332" w:rsidP="00C96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Etc.</w:t>
      </w:r>
    </w:p>
    <w:p w14:paraId="79F4A137" w14:textId="77777777" w:rsidR="00C96332" w:rsidRDefault="00C96332" w:rsidP="00942AF3">
      <w:pPr>
        <w:rPr>
          <w:szCs w:val="28"/>
        </w:rPr>
      </w:pPr>
    </w:p>
    <w:p w14:paraId="38D9AE72" w14:textId="77777777" w:rsidR="00C96332" w:rsidRDefault="00C96332" w:rsidP="00942AF3">
      <w:pPr>
        <w:rPr>
          <w:szCs w:val="28"/>
        </w:rPr>
      </w:pPr>
      <w:r>
        <w:rPr>
          <w:szCs w:val="28"/>
        </w:rPr>
        <w:t>Figures and diagrams should be formatted as follows:</w:t>
      </w:r>
    </w:p>
    <w:p w14:paraId="120621CF" w14:textId="77777777" w:rsidR="00C96332" w:rsidRDefault="00C96332" w:rsidP="00942AF3">
      <w:pPr>
        <w:rPr>
          <w:szCs w:val="28"/>
        </w:rPr>
      </w:pPr>
    </w:p>
    <w:p w14:paraId="104BC63D" w14:textId="77777777" w:rsidR="00C96332" w:rsidRPr="00C96332" w:rsidRDefault="00C96332" w:rsidP="00C96332">
      <w:pPr>
        <w:pStyle w:val="ListParagraph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3AD870C" wp14:editId="33227A34">
                <wp:simplePos x="0" y="0"/>
                <wp:positionH relativeFrom="column">
                  <wp:posOffset>788670</wp:posOffset>
                </wp:positionH>
                <wp:positionV relativeFrom="paragraph">
                  <wp:posOffset>94615</wp:posOffset>
                </wp:positionV>
                <wp:extent cx="4076700" cy="1666875"/>
                <wp:effectExtent l="0" t="0" r="1270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66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2BB4F" id="Rectangle 7" o:spid="_x0000_s1026" style="position:absolute;margin-left:62.1pt;margin-top:7.45pt;width:321pt;height:131.2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" filled="f" strokecolor="black [3213]" strokeweight="1pt"/>
            </w:pict>
          </mc:Fallback>
        </mc:AlternateContent>
      </w:r>
    </w:p>
    <w:p w14:paraId="4600C2F0" w14:textId="77777777" w:rsidR="00C96332" w:rsidRDefault="00C96332" w:rsidP="00C96332">
      <w:pPr>
        <w:rPr>
          <w:b/>
          <w:sz w:val="40"/>
          <w:szCs w:val="52"/>
        </w:rPr>
      </w:pPr>
      <w:r>
        <w:rPr>
          <w:b/>
          <w:noProof/>
          <w:sz w:val="40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6E220" wp14:editId="1F0DB92C">
                <wp:simplePos x="0" y="0"/>
                <wp:positionH relativeFrom="column">
                  <wp:posOffset>1426845</wp:posOffset>
                </wp:positionH>
                <wp:positionV relativeFrom="paragraph">
                  <wp:posOffset>70485</wp:posOffset>
                </wp:positionV>
                <wp:extent cx="1485900" cy="127635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76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FB595" id="Oval 4" o:spid="_x0000_s1026" style="position:absolute;margin-left:112.35pt;margin-top:5.55pt;width:117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" filled="f" strokecolor="#1f3763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40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594C3" wp14:editId="5BA8FD7E">
                <wp:simplePos x="0" y="0"/>
                <wp:positionH relativeFrom="column">
                  <wp:posOffset>2588895</wp:posOffset>
                </wp:positionH>
                <wp:positionV relativeFrom="paragraph">
                  <wp:posOffset>70485</wp:posOffset>
                </wp:positionV>
                <wp:extent cx="1485900" cy="127635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76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315EE" id="Oval 6" o:spid="_x0000_s1026" style="position:absolute;margin-left:203.85pt;margin-top:5.55pt;width:117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" filled="f" strokecolor="red" strokeweight="1pt">
                <v:stroke joinstyle="miter"/>
              </v:oval>
            </w:pict>
          </mc:Fallback>
        </mc:AlternateContent>
      </w:r>
    </w:p>
    <w:p w14:paraId="2643548B" w14:textId="77777777" w:rsidR="00C96332" w:rsidRDefault="00C96332" w:rsidP="00C96332">
      <w:pPr>
        <w:rPr>
          <w:b/>
          <w:sz w:val="40"/>
          <w:szCs w:val="52"/>
        </w:rPr>
      </w:pPr>
    </w:p>
    <w:p w14:paraId="000F2CCB" w14:textId="77777777" w:rsidR="00C96332" w:rsidRDefault="00C96332" w:rsidP="00C96332">
      <w:pPr>
        <w:rPr>
          <w:b/>
          <w:sz w:val="40"/>
          <w:szCs w:val="52"/>
        </w:rPr>
      </w:pPr>
    </w:p>
    <w:p w14:paraId="6136287C" w14:textId="77777777" w:rsidR="00C96332" w:rsidRDefault="00C96332" w:rsidP="00C96332">
      <w:pPr>
        <w:rPr>
          <w:b/>
          <w:sz w:val="40"/>
          <w:szCs w:val="52"/>
        </w:rPr>
      </w:pPr>
    </w:p>
    <w:p w14:paraId="75BBF47D" w14:textId="77777777" w:rsidR="00C96332" w:rsidRPr="00C96332" w:rsidRDefault="00C96332" w:rsidP="00C96332">
      <w:pPr>
        <w:rPr>
          <w:b/>
          <w:sz w:val="22"/>
          <w:szCs w:val="52"/>
        </w:rPr>
      </w:pPr>
      <w:r>
        <w:rPr>
          <w:b/>
          <w:sz w:val="40"/>
          <w:szCs w:val="52"/>
        </w:rPr>
        <w:br/>
      </w:r>
    </w:p>
    <w:p w14:paraId="469F45E9" w14:textId="77777777" w:rsidR="00C96332" w:rsidRDefault="00C96332" w:rsidP="00C9633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96332">
        <w:rPr>
          <w:rFonts w:ascii="Times New Roman" w:hAnsi="Times New Roman" w:cs="Times New Roman"/>
          <w:b/>
          <w:i/>
          <w:sz w:val="20"/>
          <w:szCs w:val="20"/>
        </w:rPr>
        <w:t>Figure 1</w:t>
      </w:r>
      <w:r w:rsidRPr="00C96332">
        <w:rPr>
          <w:rFonts w:ascii="Times New Roman" w:hAnsi="Times New Roman" w:cs="Times New Roman"/>
          <w:i/>
          <w:sz w:val="20"/>
          <w:szCs w:val="20"/>
        </w:rPr>
        <w:t>. Description of figure/diagram</w:t>
      </w:r>
      <w:r>
        <w:rPr>
          <w:rFonts w:ascii="Times New Roman" w:hAnsi="Times New Roman" w:cs="Times New Roman"/>
          <w:i/>
          <w:sz w:val="20"/>
          <w:szCs w:val="20"/>
        </w:rPr>
        <w:t xml:space="preserve"> (Times New Roman, 10 Pt, Centered, Italicized)</w:t>
      </w:r>
    </w:p>
    <w:p w14:paraId="6749E810" w14:textId="77777777" w:rsidR="005C0712" w:rsidRDefault="005C0712" w:rsidP="00C96332">
      <w:pPr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1958A7A6" w14:textId="77777777" w:rsidR="005C0712" w:rsidRDefault="005C0712" w:rsidP="005C0712">
      <w:pPr>
        <w:rPr>
          <w:rFonts w:ascii="Times New Roman" w:hAnsi="Times New Roman" w:cs="Times New Roman"/>
        </w:rPr>
      </w:pPr>
    </w:p>
    <w:p w14:paraId="79244C1D" w14:textId="77777777" w:rsidR="005C0712" w:rsidRDefault="005C0712" w:rsidP="005C0712">
      <w:pPr>
        <w:rPr>
          <w:rFonts w:ascii="Times New Roman" w:hAnsi="Times New Roman" w:cs="Times New Roman"/>
        </w:rPr>
      </w:pPr>
      <w:r w:rsidRPr="005C0712">
        <w:rPr>
          <w:rFonts w:ascii="Times New Roman" w:hAnsi="Times New Roman" w:cs="Times New Roman"/>
        </w:rPr>
        <w:t xml:space="preserve">Tables </w:t>
      </w:r>
      <w:r>
        <w:rPr>
          <w:rFonts w:ascii="Times New Roman" w:hAnsi="Times New Roman" w:cs="Times New Roman"/>
        </w:rPr>
        <w:t>should follow a similar format as well:</w:t>
      </w:r>
    </w:p>
    <w:p w14:paraId="0088F950" w14:textId="77777777" w:rsidR="005C0712" w:rsidRDefault="005C0712" w:rsidP="005C0712">
      <w:pPr>
        <w:rPr>
          <w:rFonts w:ascii="Times New Roman" w:hAnsi="Times New Roman" w:cs="Times New Roman"/>
        </w:rPr>
      </w:pPr>
    </w:p>
    <w:p w14:paraId="21D12072" w14:textId="77777777" w:rsidR="005C0712" w:rsidRDefault="005C0712" w:rsidP="005C0712">
      <w:pPr>
        <w:rPr>
          <w:rFonts w:ascii="Times New Roman" w:hAnsi="Times New Roman" w:cs="Times New Roman"/>
        </w:rPr>
      </w:pPr>
    </w:p>
    <w:p w14:paraId="6ED67999" w14:textId="77777777" w:rsidR="005C0712" w:rsidRDefault="005C0712" w:rsidP="005C07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[TABLE]</w:t>
      </w:r>
    </w:p>
    <w:p w14:paraId="3503D32A" w14:textId="77777777" w:rsidR="005C0712" w:rsidRDefault="005C0712" w:rsidP="005C0712">
      <w:pPr>
        <w:jc w:val="center"/>
        <w:rPr>
          <w:rFonts w:ascii="Times New Roman" w:hAnsi="Times New Roman" w:cs="Times New Roman"/>
        </w:rPr>
      </w:pPr>
    </w:p>
    <w:p w14:paraId="6EC8B5C4" w14:textId="77777777" w:rsidR="005C0712" w:rsidRPr="005C0712" w:rsidRDefault="005C0712" w:rsidP="005C0712">
      <w:pPr>
        <w:jc w:val="center"/>
        <w:rPr>
          <w:rFonts w:ascii="Times New Roman" w:hAnsi="Times New Roman" w:cs="Times New Roman"/>
        </w:rPr>
      </w:pPr>
    </w:p>
    <w:p w14:paraId="24F2134C" w14:textId="77777777" w:rsidR="005C0712" w:rsidRDefault="005C0712" w:rsidP="005C071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96332">
        <w:rPr>
          <w:rFonts w:ascii="Times New Roman" w:hAnsi="Times New Roman" w:cs="Times New Roman"/>
          <w:b/>
          <w:i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i/>
          <w:sz w:val="20"/>
          <w:szCs w:val="20"/>
        </w:rPr>
        <w:t>2</w:t>
      </w:r>
      <w:r w:rsidRPr="00C96332">
        <w:rPr>
          <w:rFonts w:ascii="Times New Roman" w:hAnsi="Times New Roman" w:cs="Times New Roman"/>
          <w:i/>
          <w:sz w:val="20"/>
          <w:szCs w:val="20"/>
        </w:rPr>
        <w:t xml:space="preserve">. Description of </w:t>
      </w:r>
      <w:r>
        <w:rPr>
          <w:rFonts w:ascii="Times New Roman" w:hAnsi="Times New Roman" w:cs="Times New Roman"/>
          <w:i/>
          <w:sz w:val="20"/>
          <w:szCs w:val="20"/>
        </w:rPr>
        <w:t>data represented by table (Times New Roman, 10 Pt, Centered, Italicized)</w:t>
      </w:r>
    </w:p>
    <w:p w14:paraId="7F9361D2" w14:textId="77777777" w:rsidR="00127789" w:rsidRDefault="00127789" w:rsidP="00851526">
      <w:pPr>
        <w:rPr>
          <w:b/>
          <w:sz w:val="40"/>
          <w:szCs w:val="52"/>
        </w:rPr>
      </w:pPr>
    </w:p>
    <w:p w14:paraId="75DAFE15" w14:textId="77777777" w:rsidR="00851526" w:rsidRDefault="00851526" w:rsidP="00851526">
      <w:pPr>
        <w:rPr>
          <w:b/>
          <w:sz w:val="40"/>
          <w:szCs w:val="52"/>
        </w:rPr>
      </w:pPr>
      <w:bookmarkStart w:id="0" w:name="_GoBack"/>
      <w:bookmarkEnd w:id="0"/>
      <w:r>
        <w:rPr>
          <w:b/>
          <w:sz w:val="40"/>
          <w:szCs w:val="52"/>
        </w:rPr>
        <w:lastRenderedPageBreak/>
        <w:t>Endnotes</w:t>
      </w:r>
      <w:r w:rsidRPr="00C96332">
        <w:rPr>
          <w:b/>
          <w:sz w:val="40"/>
          <w:szCs w:val="52"/>
        </w:rPr>
        <w:t xml:space="preserve"> (Constantia, </w:t>
      </w:r>
      <w:r>
        <w:rPr>
          <w:b/>
          <w:sz w:val="40"/>
          <w:szCs w:val="52"/>
        </w:rPr>
        <w:t>20</w:t>
      </w:r>
      <w:r w:rsidRPr="00C96332">
        <w:rPr>
          <w:b/>
          <w:sz w:val="40"/>
          <w:szCs w:val="52"/>
        </w:rPr>
        <w:t xml:space="preserve"> Pt, </w:t>
      </w:r>
      <w:proofErr w:type="spellStart"/>
      <w:r>
        <w:rPr>
          <w:b/>
          <w:sz w:val="40"/>
          <w:szCs w:val="52"/>
        </w:rPr>
        <w:t>AlignLeft</w:t>
      </w:r>
      <w:proofErr w:type="spellEnd"/>
      <w:r w:rsidRPr="00C96332">
        <w:rPr>
          <w:b/>
          <w:sz w:val="40"/>
          <w:szCs w:val="52"/>
        </w:rPr>
        <w:t>)</w:t>
      </w:r>
    </w:p>
    <w:p w14:paraId="6D5263A9" w14:textId="77777777" w:rsidR="00851526" w:rsidRDefault="00851526" w:rsidP="00851526">
      <w:pPr>
        <w:rPr>
          <w:rFonts w:ascii="Times New Roman" w:hAnsi="Times New Roman" w:cs="Times New Roman"/>
          <w:b/>
        </w:rPr>
      </w:pPr>
    </w:p>
    <w:p w14:paraId="0CC64A4D" w14:textId="77777777" w:rsidR="00851526" w:rsidRPr="00851526" w:rsidRDefault="00851526" w:rsidP="00851526">
      <w:pPr>
        <w:rPr>
          <w:rFonts w:ascii="Times New Roman" w:hAnsi="Times New Roman" w:cs="Times New Roman"/>
        </w:rPr>
      </w:pPr>
      <w:r w:rsidRPr="00851526">
        <w:rPr>
          <w:rFonts w:ascii="Times New Roman" w:hAnsi="Times New Roman" w:cs="Times New Roman"/>
        </w:rPr>
        <w:t>Endnotes should be in Times New Roman, 12 Pt, numbered with Arabic numbers (i.e. 1, 2, 3, etc.), and single-spaced.</w:t>
      </w:r>
    </w:p>
    <w:p w14:paraId="2E1D21D9" w14:textId="77777777" w:rsidR="00C96332" w:rsidRDefault="00C96332" w:rsidP="00C96332">
      <w:pPr>
        <w:rPr>
          <w:b/>
          <w:sz w:val="40"/>
          <w:szCs w:val="52"/>
        </w:rPr>
      </w:pPr>
    </w:p>
    <w:p w14:paraId="2EA84C50" w14:textId="77777777" w:rsidR="00C96332" w:rsidRDefault="00C96332" w:rsidP="00C96332">
      <w:pPr>
        <w:rPr>
          <w:b/>
          <w:sz w:val="40"/>
          <w:szCs w:val="52"/>
        </w:rPr>
      </w:pPr>
      <w:r>
        <w:rPr>
          <w:b/>
          <w:sz w:val="40"/>
          <w:szCs w:val="52"/>
        </w:rPr>
        <w:t>References</w:t>
      </w:r>
      <w:r w:rsidRPr="00C96332">
        <w:rPr>
          <w:b/>
          <w:sz w:val="40"/>
          <w:szCs w:val="52"/>
        </w:rPr>
        <w:t xml:space="preserve"> (Constantia, </w:t>
      </w:r>
      <w:r>
        <w:rPr>
          <w:b/>
          <w:sz w:val="40"/>
          <w:szCs w:val="52"/>
        </w:rPr>
        <w:t>20</w:t>
      </w:r>
      <w:r w:rsidRPr="00C96332">
        <w:rPr>
          <w:b/>
          <w:sz w:val="40"/>
          <w:szCs w:val="52"/>
        </w:rPr>
        <w:t xml:space="preserve"> Pt, </w:t>
      </w:r>
      <w:proofErr w:type="spellStart"/>
      <w:r>
        <w:rPr>
          <w:b/>
          <w:sz w:val="40"/>
          <w:szCs w:val="52"/>
        </w:rPr>
        <w:t>AlignLeft</w:t>
      </w:r>
      <w:proofErr w:type="spellEnd"/>
      <w:r w:rsidRPr="00C96332">
        <w:rPr>
          <w:b/>
          <w:sz w:val="40"/>
          <w:szCs w:val="52"/>
        </w:rPr>
        <w:t>)</w:t>
      </w:r>
    </w:p>
    <w:p w14:paraId="098461AC" w14:textId="77777777" w:rsidR="00C96332" w:rsidRDefault="00C96332" w:rsidP="00C96332">
      <w:pPr>
        <w:rPr>
          <w:rFonts w:ascii="Times New Roman" w:hAnsi="Times New Roman" w:cs="Times New Roman"/>
        </w:rPr>
      </w:pPr>
    </w:p>
    <w:p w14:paraId="36A3B756" w14:textId="77777777" w:rsidR="00C96332" w:rsidRPr="00C96332" w:rsidRDefault="00C96332" w:rsidP="00C96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 should be in APA format.</w:t>
      </w:r>
    </w:p>
    <w:p w14:paraId="41BD2C65" w14:textId="77777777" w:rsidR="00C96332" w:rsidRPr="00942AF3" w:rsidRDefault="00C96332" w:rsidP="00942AF3">
      <w:pPr>
        <w:rPr>
          <w:szCs w:val="28"/>
        </w:rPr>
      </w:pPr>
    </w:p>
    <w:sectPr w:rsidR="00C96332" w:rsidRPr="00942AF3" w:rsidSect="00942AF3">
      <w:pgSz w:w="12240" w:h="15840"/>
      <w:pgMar w:top="1440" w:right="1728" w:bottom="1440" w:left="1728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D38B8"/>
    <w:multiLevelType w:val="hybridMultilevel"/>
    <w:tmpl w:val="8C46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25DDB"/>
    <w:multiLevelType w:val="hybridMultilevel"/>
    <w:tmpl w:val="A0AA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36E75"/>
    <w:multiLevelType w:val="hybridMultilevel"/>
    <w:tmpl w:val="EBB2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C4089"/>
    <w:multiLevelType w:val="hybridMultilevel"/>
    <w:tmpl w:val="0676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26"/>
    <w:rsid w:val="00002A23"/>
    <w:rsid w:val="00127789"/>
    <w:rsid w:val="002558F7"/>
    <w:rsid w:val="003A19BB"/>
    <w:rsid w:val="003C6947"/>
    <w:rsid w:val="003F560E"/>
    <w:rsid w:val="004E3C89"/>
    <w:rsid w:val="005C0712"/>
    <w:rsid w:val="005E4D46"/>
    <w:rsid w:val="00851526"/>
    <w:rsid w:val="008920F9"/>
    <w:rsid w:val="00942AF3"/>
    <w:rsid w:val="009702DC"/>
    <w:rsid w:val="00980BF6"/>
    <w:rsid w:val="00B6727B"/>
    <w:rsid w:val="00C96332"/>
    <w:rsid w:val="00CD0DF0"/>
    <w:rsid w:val="00E2340E"/>
    <w:rsid w:val="00FA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B4BA"/>
  <w14:defaultImageDpi w14:val="32767"/>
  <w15:chartTrackingRefBased/>
  <w15:docId w15:val="{D75A9F74-8B38-964E-BC89-C1DAEA0B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youjeen/Documents/_ACADEMICS/SmithCollege/JournalWebsite/EUDAIMONIA_Smit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EUDAIMONIA_Smith_template.dotx</Template>
  <TotalTime>3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Jeen Ha</dc:creator>
  <cp:keywords/>
  <dc:description/>
  <cp:lastModifiedBy>You Jeen Ha</cp:lastModifiedBy>
  <cp:revision>3</cp:revision>
  <dcterms:created xsi:type="dcterms:W3CDTF">2018-06-13T00:39:00Z</dcterms:created>
  <dcterms:modified xsi:type="dcterms:W3CDTF">2018-06-13T05:09:00Z</dcterms:modified>
</cp:coreProperties>
</file>